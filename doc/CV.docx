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7AE5B" w14:textId="2C0D046A" w:rsidR="00426EF2" w:rsidRDefault="004067A9">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DomaineDisplay" w:hAnsi="DomaineDisplay"/>
          <w:sz w:val="60"/>
        </w:rPr>
      </w:pPr>
      <w:r>
        <w:rPr>
          <w:rFonts w:ascii="DomaineDisplay" w:hAnsi="DomaineDisplay"/>
          <w:noProof/>
          <w:sz w:val="60"/>
        </w:rPr>
        <mc:AlternateContent>
          <mc:Choice Requires="wps">
            <w:drawing>
              <wp:anchor distT="0" distB="0" distL="114300" distR="114300" simplePos="0" relativeHeight="251662336" behindDoc="0" locked="0" layoutInCell="1" allowOverlap="1" wp14:anchorId="19B7BEE7" wp14:editId="07B39E4E">
                <wp:simplePos x="0" y="0"/>
                <wp:positionH relativeFrom="column">
                  <wp:posOffset>-65463</wp:posOffset>
                </wp:positionH>
                <wp:positionV relativeFrom="paragraph">
                  <wp:posOffset>-86245</wp:posOffset>
                </wp:positionV>
                <wp:extent cx="3034146" cy="1041400"/>
                <wp:effectExtent l="0" t="0" r="0" b="0"/>
                <wp:wrapNone/>
                <wp:docPr id="9" name="Text Box 9"/>
                <wp:cNvGraphicFramePr/>
                <a:graphic xmlns:a="http://schemas.openxmlformats.org/drawingml/2006/main">
                  <a:graphicData uri="http://schemas.microsoft.com/office/word/2010/wordprocessingShape">
                    <wps:wsp>
                      <wps:cNvSpPr txBox="1"/>
                      <wps:spPr>
                        <a:xfrm>
                          <a:off x="0" y="0"/>
                          <a:ext cx="3034146" cy="1041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FF7F46" w14:textId="2E93FEEC" w:rsidR="00964D6B" w:rsidRPr="00D63A90" w:rsidRDefault="00964D6B" w:rsidP="00D63A90">
                            <w:pPr>
                              <w:pStyle w:val="YourName"/>
                            </w:pPr>
                            <w:r w:rsidRPr="00D63A90">
                              <w:t>A</w:t>
                            </w:r>
                            <w:r w:rsidR="0086552B">
                              <w:t>ks</w:t>
                            </w:r>
                            <w:r w:rsidRPr="00D63A90">
                              <w:t xml:space="preserve"> </w:t>
                            </w:r>
                          </w:p>
                          <w:p w14:paraId="3DC26CB5" w14:textId="26D12576" w:rsidR="00964D6B" w:rsidRPr="00B5668E" w:rsidRDefault="0086552B" w:rsidP="00D63A90">
                            <w:pPr>
                              <w:pStyle w:val="YourName"/>
                            </w:pPr>
                            <w:r>
                              <w:t>Sreenivasan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9B7BEE7" id="_x0000_t202" coordsize="21600,21600" o:spt="202" path="m,l,21600r21600,l21600,xe">
                <v:stroke joinstyle="miter"/>
                <v:path gradientshapeok="t" o:connecttype="rect"/>
              </v:shapetype>
              <v:shape id="Text Box 9" o:spid="_x0000_s1026" type="#_x0000_t202" style="position:absolute;margin-left:-5.15pt;margin-top:-6.8pt;width:238.9pt;height:8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" filled="f" stroked="f">
                <v:textbox>
                  <w:txbxContent>
                    <w:p w14:paraId="2DFF7F46" w14:textId="2E93FEEC" w:rsidR="00964D6B" w:rsidRPr="00D63A90" w:rsidRDefault="00964D6B" w:rsidP="00D63A90">
                      <w:pPr>
                        <w:pStyle w:val="YourName"/>
                      </w:pPr>
                      <w:r w:rsidRPr="00D63A90">
                        <w:t>A</w:t>
                      </w:r>
                      <w:r w:rsidR="0086552B">
                        <w:t>ks</w:t>
                      </w:r>
                      <w:r w:rsidRPr="00D63A90">
                        <w:t xml:space="preserve"> </w:t>
                      </w:r>
                    </w:p>
                    <w:p w14:paraId="3DC26CB5" w14:textId="26D12576" w:rsidR="00964D6B" w:rsidRPr="00B5668E" w:rsidRDefault="0086552B" w:rsidP="00D63A90">
                      <w:pPr>
                        <w:pStyle w:val="YourName"/>
                      </w:pPr>
                      <w:r>
                        <w:t>Sreenivasan</w:t>
                      </w:r>
                    </w:p>
                  </w:txbxContent>
                </v:textbox>
              </v:shape>
            </w:pict>
          </mc:Fallback>
        </mc:AlternateContent>
      </w:r>
      <w:r w:rsidR="00DF7EF8">
        <w:rPr>
          <w:noProof/>
          <w:lang w:val="ru-RU"/>
        </w:rPr>
        <mc:AlternateContent>
          <mc:Choice Requires="wps">
            <w:drawing>
              <wp:anchor distT="152400" distB="152400" distL="152400" distR="152400" simplePos="0" relativeHeight="251650048" behindDoc="0" locked="0" layoutInCell="1" allowOverlap="1" wp14:anchorId="1C9766F6" wp14:editId="4AA60DCD">
                <wp:simplePos x="0" y="0"/>
                <wp:positionH relativeFrom="page">
                  <wp:posOffset>3938155</wp:posOffset>
                </wp:positionH>
                <wp:positionV relativeFrom="page">
                  <wp:posOffset>623455</wp:posOffset>
                </wp:positionV>
                <wp:extent cx="3522056" cy="1051790"/>
                <wp:effectExtent l="0" t="0" r="8890" b="2540"/>
                <wp:wrapSquare wrapText="bothSides"/>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22056" cy="1051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027D9FD8" w14:textId="08D543D4" w:rsidR="00426EF2" w:rsidRDefault="0086552B">
                            <w:pPr>
                              <w:tabs>
                                <w:tab w:val="left" w:pos="709"/>
                                <w:tab w:val="left" w:pos="1417"/>
                                <w:tab w:val="left" w:pos="2126"/>
                                <w:tab w:val="left" w:pos="2835"/>
                              </w:tabs>
                              <w:spacing w:line="408" w:lineRule="auto"/>
                              <w:jc w:val="right"/>
                              <w:rPr>
                                <w:rFonts w:ascii="Tw Cen W01 Light" w:hAnsi="Tw Cen W01 Light"/>
                              </w:rPr>
                            </w:pPr>
                            <w:r>
                              <w:rPr>
                                <w:rFonts w:ascii="TwCenW01-Light" w:hAnsi="TwCenW01-Light" w:cs="TwCenW01-Light"/>
                              </w:rPr>
                              <w:t>0401542615</w:t>
                            </w:r>
                            <w:r w:rsidR="008D3878">
                              <w:rPr>
                                <w:rFonts w:ascii="TwCenW01-Light" w:hAnsi="TwCenW01-Light" w:cs="TwCenW01-Light"/>
                              </w:rPr>
                              <w:t xml:space="preserve"> </w:t>
                            </w:r>
                            <w:r w:rsidR="00BE6F1B">
                              <w:rPr>
                                <w:rFonts w:ascii="Tw Cen W01 Medium" w:hAnsi="Tw Cen W01 Medium"/>
                              </w:rPr>
                              <w:t>T</w:t>
                            </w:r>
                          </w:p>
                          <w:p w14:paraId="2869D240" w14:textId="59EA4D17" w:rsidR="00426EF2" w:rsidRDefault="007F296D">
                            <w:pPr>
                              <w:tabs>
                                <w:tab w:val="left" w:pos="709"/>
                                <w:tab w:val="left" w:pos="1417"/>
                                <w:tab w:val="left" w:pos="2126"/>
                                <w:tab w:val="left" w:pos="2835"/>
                              </w:tabs>
                              <w:spacing w:line="408" w:lineRule="auto"/>
                              <w:jc w:val="right"/>
                              <w:rPr>
                                <w:rFonts w:ascii="Tw Cen W01 Light" w:hAnsi="Tw Cen W01 Light"/>
                              </w:rPr>
                            </w:pPr>
                            <w:hyperlink r:id="rId5" w:history="1">
                              <w:r w:rsidR="0086552B" w:rsidRPr="007B0174">
                                <w:rPr>
                                  <w:rStyle w:val="Hyperlink"/>
                                  <w:rFonts w:ascii="Tw Cen W01 Light" w:hAnsi="Tw Cen W01 Light"/>
                                </w:rPr>
                                <w:t>aks.auburn@gmail.com</w:t>
                              </w:r>
                            </w:hyperlink>
                            <w:r w:rsidR="00BE6F1B">
                              <w:rPr>
                                <w:rFonts w:ascii="Tw Cen W01 Light" w:hAnsi="Tw Cen W01 Light"/>
                              </w:rPr>
                              <w:t xml:space="preserve"> </w:t>
                            </w:r>
                            <w:r w:rsidR="00BE6F1B">
                              <w:rPr>
                                <w:rFonts w:ascii="Tw Cen W01 Medium" w:hAnsi="Tw Cen W01 Medium"/>
                              </w:rPr>
                              <w:t>E</w:t>
                            </w:r>
                          </w:p>
                          <w:p w14:paraId="7EB39E3E" w14:textId="6AE4AED1" w:rsidR="00426EF2" w:rsidRDefault="00BE6F1B">
                            <w:pPr>
                              <w:tabs>
                                <w:tab w:val="left" w:pos="709"/>
                                <w:tab w:val="left" w:pos="1417"/>
                                <w:tab w:val="left" w:pos="2126"/>
                                <w:tab w:val="left" w:pos="2835"/>
                              </w:tabs>
                              <w:spacing w:line="408" w:lineRule="auto"/>
                              <w:jc w:val="right"/>
                              <w:rPr>
                                <w:rFonts w:ascii="Tw Cen W01 Light" w:hAnsi="Tw Cen W01 Light"/>
                              </w:rPr>
                            </w:pPr>
                            <w:r>
                              <w:rPr>
                                <w:rFonts w:ascii="Tw Cen W01 Light" w:hAnsi="Tw Cen W01 Light"/>
                              </w:rPr>
                              <w:t xml:space="preserve"> linkedin.</w:t>
                            </w:r>
                            <w:r w:rsidR="00EC03C2" w:rsidRPr="00EC03C2">
                              <w:rPr>
                                <w:rFonts w:ascii="Tw Cen W01 Light" w:hAnsi="Tw Cen W01 Light"/>
                              </w:rPr>
                              <w:t>com/in/aks-sreenivasan/</w:t>
                            </w:r>
                            <w:r>
                              <w:rPr>
                                <w:rFonts w:ascii="Tw Cen W01 Medium" w:hAnsi="Tw Cen W01 Medium"/>
                              </w:rPr>
                              <w:t>Li</w:t>
                            </w:r>
                          </w:p>
                          <w:p w14:paraId="4BCA9BD2" w14:textId="50A01519" w:rsidR="00426EF2" w:rsidRPr="004C47A2" w:rsidRDefault="00BE6F1B">
                            <w:pPr>
                              <w:tabs>
                                <w:tab w:val="left" w:pos="709"/>
                                <w:tab w:val="left" w:pos="1417"/>
                                <w:tab w:val="left" w:pos="2126"/>
                                <w:tab w:val="left" w:pos="2835"/>
                              </w:tabs>
                              <w:spacing w:line="408" w:lineRule="auto"/>
                              <w:jc w:val="right"/>
                              <w:rPr>
                                <w:sz w:val="20"/>
                                <w:lang w:bidi="x-none"/>
                              </w:rPr>
                            </w:pPr>
                            <w:r>
                              <w:rPr>
                                <w:rFonts w:ascii="Tw Cen W01 Light" w:hAnsi="Tw Cen W01 Light"/>
                              </w:rPr>
                              <w:t xml:space="preserve">SYDNEY, </w:t>
                            </w:r>
                            <w:r w:rsidR="00D914F4">
                              <w:rPr>
                                <w:rFonts w:ascii="Tw Cen W01 Light" w:hAnsi="Tw Cen W01 Light"/>
                              </w:rPr>
                              <w:t>NSW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9766F6" id="Rectangle 2" o:spid="_x0000_s1027" style="position:absolute;margin-left:310.1pt;margin-top:49.1pt;width:277.35pt;height:82.8pt;z-index:25165004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" filled="f" stroked="f" strokeweight="1pt">
                <v:path arrowok="t"/>
                <v:textbox inset="0,0,0,0">
                  <w:txbxContent>
                    <w:p w14:paraId="027D9FD8" w14:textId="08D543D4" w:rsidR="00426EF2" w:rsidRDefault="0086552B">
                      <w:pPr>
                        <w:tabs>
                          <w:tab w:val="left" w:pos="709"/>
                          <w:tab w:val="left" w:pos="1417"/>
                          <w:tab w:val="left" w:pos="2126"/>
                          <w:tab w:val="left" w:pos="2835"/>
                        </w:tabs>
                        <w:spacing w:line="408" w:lineRule="auto"/>
                        <w:jc w:val="right"/>
                        <w:rPr>
                          <w:rFonts w:ascii="Tw Cen W01 Light" w:hAnsi="Tw Cen W01 Light"/>
                        </w:rPr>
                      </w:pPr>
                      <w:r>
                        <w:rPr>
                          <w:rFonts w:ascii="TwCenW01-Light" w:hAnsi="TwCenW01-Light" w:cs="TwCenW01-Light"/>
                        </w:rPr>
                        <w:t>0401542615</w:t>
                      </w:r>
                      <w:r w:rsidR="008D3878">
                        <w:rPr>
                          <w:rFonts w:ascii="TwCenW01-Light" w:hAnsi="TwCenW01-Light" w:cs="TwCenW01-Light"/>
                        </w:rPr>
                        <w:t xml:space="preserve"> </w:t>
                      </w:r>
                      <w:r w:rsidR="00BE6F1B">
                        <w:rPr>
                          <w:rFonts w:ascii="Tw Cen W01 Medium" w:hAnsi="Tw Cen W01 Medium"/>
                        </w:rPr>
                        <w:t>T</w:t>
                      </w:r>
                    </w:p>
                    <w:p w14:paraId="2869D240" w14:textId="59EA4D17" w:rsidR="00426EF2" w:rsidRDefault="007F296D">
                      <w:pPr>
                        <w:tabs>
                          <w:tab w:val="left" w:pos="709"/>
                          <w:tab w:val="left" w:pos="1417"/>
                          <w:tab w:val="left" w:pos="2126"/>
                          <w:tab w:val="left" w:pos="2835"/>
                        </w:tabs>
                        <w:spacing w:line="408" w:lineRule="auto"/>
                        <w:jc w:val="right"/>
                        <w:rPr>
                          <w:rFonts w:ascii="Tw Cen W01 Light" w:hAnsi="Tw Cen W01 Light"/>
                        </w:rPr>
                      </w:pPr>
                      <w:hyperlink r:id="rId6" w:history="1">
                        <w:r w:rsidR="0086552B" w:rsidRPr="007B0174">
                          <w:rPr>
                            <w:rStyle w:val="Hyperlink"/>
                            <w:rFonts w:ascii="Tw Cen W01 Light" w:hAnsi="Tw Cen W01 Light"/>
                          </w:rPr>
                          <w:t>aks.auburn@gmail.com</w:t>
                        </w:r>
                      </w:hyperlink>
                      <w:r w:rsidR="00BE6F1B">
                        <w:rPr>
                          <w:rFonts w:ascii="Tw Cen W01 Light" w:hAnsi="Tw Cen W01 Light"/>
                        </w:rPr>
                        <w:t xml:space="preserve"> </w:t>
                      </w:r>
                      <w:r w:rsidR="00BE6F1B">
                        <w:rPr>
                          <w:rFonts w:ascii="Tw Cen W01 Medium" w:hAnsi="Tw Cen W01 Medium"/>
                        </w:rPr>
                        <w:t>E</w:t>
                      </w:r>
                    </w:p>
                    <w:p w14:paraId="7EB39E3E" w14:textId="6AE4AED1" w:rsidR="00426EF2" w:rsidRDefault="00BE6F1B">
                      <w:pPr>
                        <w:tabs>
                          <w:tab w:val="left" w:pos="709"/>
                          <w:tab w:val="left" w:pos="1417"/>
                          <w:tab w:val="left" w:pos="2126"/>
                          <w:tab w:val="left" w:pos="2835"/>
                        </w:tabs>
                        <w:spacing w:line="408" w:lineRule="auto"/>
                        <w:jc w:val="right"/>
                        <w:rPr>
                          <w:rFonts w:ascii="Tw Cen W01 Light" w:hAnsi="Tw Cen W01 Light"/>
                        </w:rPr>
                      </w:pPr>
                      <w:r>
                        <w:rPr>
                          <w:rFonts w:ascii="Tw Cen W01 Light" w:hAnsi="Tw Cen W01 Light"/>
                        </w:rPr>
                        <w:t xml:space="preserve"> linkedin.</w:t>
                      </w:r>
                      <w:r w:rsidR="00EC03C2" w:rsidRPr="00EC03C2">
                        <w:rPr>
                          <w:rFonts w:ascii="Tw Cen W01 Light" w:hAnsi="Tw Cen W01 Light"/>
                        </w:rPr>
                        <w:t>com/in/aks-sreenivasan/</w:t>
                      </w:r>
                      <w:r>
                        <w:rPr>
                          <w:rFonts w:ascii="Tw Cen W01 Medium" w:hAnsi="Tw Cen W01 Medium"/>
                        </w:rPr>
                        <w:t>Li</w:t>
                      </w:r>
                    </w:p>
                    <w:p w14:paraId="4BCA9BD2" w14:textId="50A01519" w:rsidR="00426EF2" w:rsidRPr="004C47A2" w:rsidRDefault="00BE6F1B">
                      <w:pPr>
                        <w:tabs>
                          <w:tab w:val="left" w:pos="709"/>
                          <w:tab w:val="left" w:pos="1417"/>
                          <w:tab w:val="left" w:pos="2126"/>
                          <w:tab w:val="left" w:pos="2835"/>
                        </w:tabs>
                        <w:spacing w:line="408" w:lineRule="auto"/>
                        <w:jc w:val="right"/>
                        <w:rPr>
                          <w:sz w:val="20"/>
                          <w:lang w:bidi="x-none"/>
                        </w:rPr>
                      </w:pPr>
                      <w:r>
                        <w:rPr>
                          <w:rFonts w:ascii="Tw Cen W01 Light" w:hAnsi="Tw Cen W01 Light"/>
                        </w:rPr>
                        <w:t xml:space="preserve">SYDNEY, </w:t>
                      </w:r>
                      <w:r w:rsidR="00D914F4">
                        <w:rPr>
                          <w:rFonts w:ascii="Tw Cen W01 Light" w:hAnsi="Tw Cen W01 Light"/>
                        </w:rPr>
                        <w:t>NSW</w:t>
                      </w:r>
                    </w:p>
                  </w:txbxContent>
                </v:textbox>
                <w10:wrap type="square" anchorx="page" anchory="page"/>
              </v:rect>
            </w:pict>
          </mc:Fallback>
        </mc:AlternateContent>
      </w:r>
    </w:p>
    <w:p w14:paraId="41789AEC" w14:textId="77777777" w:rsidR="00426EF2" w:rsidRDefault="00426EF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w Cen W01 Light" w:hAnsi="Tw Cen W01 Light"/>
          <w:sz w:val="28"/>
        </w:rPr>
      </w:pPr>
    </w:p>
    <w:p w14:paraId="4ADC1C9D" w14:textId="7D0D65A9" w:rsidR="00426EF2" w:rsidRDefault="00426EF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w Cen W01 Light" w:hAnsi="Tw Cen W01 Light"/>
          <w:sz w:val="28"/>
        </w:rPr>
      </w:pPr>
    </w:p>
    <w:p w14:paraId="0601ECB3" w14:textId="61D1E9E7" w:rsidR="004067A9" w:rsidRDefault="004067A9">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w Cen W01 Light" w:hAnsi="Tw Cen W01 Light"/>
          <w:sz w:val="28"/>
        </w:rPr>
      </w:pPr>
    </w:p>
    <w:p w14:paraId="19B72635" w14:textId="77777777" w:rsidR="004067A9" w:rsidRDefault="004067A9">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w Cen W01 Light" w:hAnsi="Tw Cen W01 Light"/>
          <w:sz w:val="28"/>
        </w:rPr>
      </w:pPr>
    </w:p>
    <w:p w14:paraId="4D073FE6" w14:textId="75A438AB" w:rsidR="004067A9" w:rsidRDefault="004067A9">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w Cen W01 Light" w:hAnsi="Tw Cen W01 Light"/>
          <w:sz w:val="28"/>
        </w:rPr>
      </w:pPr>
      <w:r>
        <w:rPr>
          <w:rFonts w:ascii="Tw Cen W01 Light" w:hAnsi="Tw Cen W01 Light"/>
          <w:sz w:val="28"/>
        </w:rPr>
        <w:t>Industrial Engineer | Business/Data Analyst| Lean Six Sigma Green Belt</w:t>
      </w:r>
    </w:p>
    <w:p w14:paraId="0282F6F0" w14:textId="5C6613E5" w:rsidR="00DF7EF8" w:rsidRPr="00DF7EF8" w:rsidRDefault="00DF7EF8" w:rsidP="00DF7EF8">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w Cen W01 Light" w:hAnsi="Tw Cen W01 Light"/>
          <w:sz w:val="28"/>
        </w:rPr>
      </w:pPr>
    </w:p>
    <w:p w14:paraId="62ADDF9A" w14:textId="00347096" w:rsidR="00426EF2" w:rsidRPr="00456DCE" w:rsidRDefault="00BE6F1B" w:rsidP="00456DCE">
      <w:pPr>
        <w:pStyle w:val="InformationParts"/>
      </w:pPr>
      <w:r w:rsidRPr="00D63A90">
        <w:t>Education</w:t>
      </w:r>
      <w:r w:rsidR="00456DCE">
        <w:br/>
      </w:r>
    </w:p>
    <w:p w14:paraId="4367F91A" w14:textId="25F5AEE4" w:rsidR="00426EF2" w:rsidRDefault="004A4835" w:rsidP="00C94FA8">
      <w:pPr>
        <w:pStyle w:val="NameofPlace"/>
      </w:pPr>
      <w:r>
        <w:t>AUBURN UNIVERSITY</w:t>
      </w:r>
    </w:p>
    <w:p w14:paraId="73DE89F1" w14:textId="5794E5C9" w:rsidR="00E97DC2" w:rsidRDefault="00237661" w:rsidP="002E039E">
      <w:pPr>
        <w:pStyle w:val="Dates"/>
      </w:pPr>
      <w:r>
        <w:t xml:space="preserve">Aug </w:t>
      </w:r>
      <w:r w:rsidR="004A4835">
        <w:t>2017</w:t>
      </w:r>
      <w:r w:rsidR="00E97DC2">
        <w:br/>
        <w:t>Auburn, AL, USA</w:t>
      </w:r>
    </w:p>
    <w:p w14:paraId="40538D46" w14:textId="77777777" w:rsidR="00E97DC2" w:rsidRDefault="00E97DC2" w:rsidP="002E039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284"/>
        <w:rPr>
          <w:rFonts w:ascii="Tw Cen W01 Light" w:hAnsi="Tw Cen W01 Light"/>
        </w:rPr>
      </w:pPr>
    </w:p>
    <w:p w14:paraId="2B13BE09" w14:textId="3843DC85" w:rsidR="00426EF2" w:rsidRPr="008B2DC7" w:rsidRDefault="00990F98" w:rsidP="002E039E">
      <w:pPr>
        <w:pStyle w:val="DescriptionBody"/>
        <w:numPr>
          <w:ilvl w:val="0"/>
          <w:numId w:val="0"/>
        </w:numPr>
        <w:ind w:left="284"/>
        <w:rPr>
          <w:sz w:val="21"/>
          <w:szCs w:val="16"/>
        </w:rPr>
      </w:pPr>
      <w:r w:rsidRPr="008B2DC7">
        <w:rPr>
          <w:b/>
          <w:bCs/>
        </w:rPr>
        <w:t>Bachelor of Science</w:t>
      </w:r>
      <w:r w:rsidR="004A4835" w:rsidRPr="008B2DC7">
        <w:rPr>
          <w:b/>
          <w:bCs/>
        </w:rPr>
        <w:t xml:space="preserve"> in Industrial and</w:t>
      </w:r>
      <w:r w:rsidR="00BE6F1B" w:rsidRPr="008B2DC7">
        <w:rPr>
          <w:b/>
          <w:bCs/>
        </w:rPr>
        <w:t xml:space="preserve"> </w:t>
      </w:r>
      <w:r w:rsidR="004A4835" w:rsidRPr="008B2DC7">
        <w:rPr>
          <w:b/>
          <w:bCs/>
        </w:rPr>
        <w:t>Systems Engineering</w:t>
      </w:r>
      <w:r w:rsidR="004A4835" w:rsidRPr="008B2DC7">
        <w:t xml:space="preserve"> </w:t>
      </w:r>
      <w:r w:rsidR="00DB4B8E">
        <w:br/>
      </w:r>
      <w:r w:rsidR="004A4835" w:rsidRPr="008B2DC7">
        <w:rPr>
          <w:sz w:val="20"/>
        </w:rPr>
        <w:t>(A</w:t>
      </w:r>
      <w:r w:rsidR="004A4835" w:rsidRPr="008B2DC7">
        <w:rPr>
          <w:sz w:val="20"/>
          <w:szCs w:val="15"/>
        </w:rPr>
        <w:t>ccredited by Engineers Australia)</w:t>
      </w:r>
    </w:p>
    <w:p w14:paraId="41C7A17F" w14:textId="228B6C2A" w:rsidR="00990F98" w:rsidRDefault="00990F98" w:rsidP="00990F98">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w Cen W01 Light" w:hAnsi="Tw Cen W01 Light"/>
        </w:rPr>
      </w:pPr>
    </w:p>
    <w:p w14:paraId="4989E5E4" w14:textId="509E1136" w:rsidR="00E03759" w:rsidRDefault="00990F98" w:rsidP="00E03759">
      <w:pPr>
        <w:pStyle w:val="InformationParts"/>
      </w:pPr>
      <w:r>
        <w:t>Certifications</w:t>
      </w:r>
      <w:r w:rsidR="00F76169">
        <w:br/>
      </w:r>
    </w:p>
    <w:p w14:paraId="01F17C52" w14:textId="48360C3A" w:rsidR="00E03759" w:rsidRDefault="00E03759" w:rsidP="00C94FA8">
      <w:pPr>
        <w:pStyle w:val="NameofPlace"/>
      </w:pPr>
      <w:r w:rsidRPr="00E03759">
        <w:t>IBM - SQL for Data Science</w:t>
      </w:r>
      <w:r>
        <w:br/>
      </w:r>
      <w:r w:rsidRPr="00E03759">
        <w:rPr>
          <w:rFonts w:ascii="Tw Cen W01 Light" w:hAnsi="Tw Cen W01 Light"/>
          <w:sz w:val="20"/>
        </w:rPr>
        <w:t>May 2020</w:t>
      </w:r>
    </w:p>
    <w:p w14:paraId="1E66C645" w14:textId="7FDEE28D" w:rsidR="00237661" w:rsidRDefault="00237661" w:rsidP="00C94FA8">
      <w:pPr>
        <w:pStyle w:val="NameofPlace"/>
      </w:pPr>
      <w:r>
        <w:t>IASSC Green Belt in Lean Six Sigm</w:t>
      </w:r>
      <w:r w:rsidR="008B2DC7">
        <w:t>a</w:t>
      </w:r>
    </w:p>
    <w:p w14:paraId="6C6270ED" w14:textId="77777777" w:rsidR="00E03759" w:rsidRPr="008B2DC7" w:rsidRDefault="00237661" w:rsidP="00C94FA8">
      <w:pPr>
        <w:pStyle w:val="NameofPlace"/>
      </w:pPr>
      <w:r w:rsidRPr="008B2DC7">
        <w:t>May 2018</w:t>
      </w:r>
    </w:p>
    <w:p w14:paraId="03F9EEEE" w14:textId="0491D8EF" w:rsidR="00E03759" w:rsidRDefault="00E03759" w:rsidP="00C94FA8">
      <w:pPr>
        <w:pStyle w:val="NameofPlace"/>
      </w:pPr>
    </w:p>
    <w:p w14:paraId="6A3C07D6" w14:textId="5B07365B" w:rsidR="008B0F8B" w:rsidRDefault="008B0F8B" w:rsidP="008B0F8B">
      <w:pPr>
        <w:pStyle w:val="InformationParts"/>
      </w:pPr>
      <w:r>
        <w:t>Key</w:t>
      </w:r>
      <w:r w:rsidR="00F76169">
        <w:t xml:space="preserve"> Technical</w:t>
      </w:r>
      <w:r>
        <w:t xml:space="preserve"> Skills</w:t>
      </w:r>
      <w:r w:rsidR="00F76169">
        <w:br/>
      </w:r>
    </w:p>
    <w:p w14:paraId="1ACFEAAA" w14:textId="7BF0CADB" w:rsidR="008B0F8B" w:rsidRPr="008B0F8B" w:rsidRDefault="008B0F8B" w:rsidP="002E039E">
      <w:pPr>
        <w:pStyle w:val="NoSpacing"/>
        <w:rPr>
          <w:rFonts w:ascii="Tw Cen W01 Light" w:hAnsi="Tw Cen W01 Light"/>
          <w:color w:val="auto"/>
          <w:sz w:val="24"/>
          <w:szCs w:val="22"/>
          <w:lang w:val="en-US" w:eastAsia="en-US" w:bidi="ar-SA"/>
        </w:rPr>
      </w:pPr>
      <w:r w:rsidRPr="008B0F8B">
        <w:rPr>
          <w:rFonts w:ascii="Tw Cen W01 Medium" w:eastAsia="ヒラギノ角ゴ Pro W3" w:hAnsi="Tw Cen W01 Medium"/>
          <w:sz w:val="24"/>
          <w:szCs w:val="20"/>
          <w:lang w:val="en-US" w:eastAsia="en-US" w:bidi="ar-SA"/>
        </w:rPr>
        <w:t>Lean/Six Sigma Tools</w:t>
      </w:r>
      <w:r w:rsidRPr="008B0F8B">
        <w:rPr>
          <w:rFonts w:ascii="Tw Cen W01 Light" w:hAnsi="Tw Cen W01 Light"/>
          <w:color w:val="auto"/>
          <w:sz w:val="24"/>
          <w:szCs w:val="22"/>
          <w:lang w:val="en-US" w:eastAsia="en-US" w:bidi="ar-SA"/>
        </w:rPr>
        <w:t>: DMAIC, VOC, Control Charts, Pareto Charts, Root Cause Analysis, Kaizen</w:t>
      </w:r>
    </w:p>
    <w:p w14:paraId="2742F8F1" w14:textId="11F19E01" w:rsidR="008B0F8B" w:rsidRDefault="008B0F8B" w:rsidP="002E039E">
      <w:pPr>
        <w:pStyle w:val="DescriptionBody"/>
        <w:numPr>
          <w:ilvl w:val="0"/>
          <w:numId w:val="0"/>
        </w:numPr>
      </w:pPr>
      <w:r w:rsidRPr="008B0F8B">
        <w:rPr>
          <w:rFonts w:ascii="Tw Cen W01 Medium" w:hAnsi="Tw Cen W01 Medium"/>
        </w:rPr>
        <w:t>Computer/Software skills</w:t>
      </w:r>
      <w:r>
        <w:t>: Microsoft Office Suite (Including Excel, Pivot Tables and Access)</w:t>
      </w:r>
    </w:p>
    <w:p w14:paraId="5C418031" w14:textId="77777777" w:rsidR="008B0F8B" w:rsidRDefault="008B0F8B" w:rsidP="002E039E">
      <w:pPr>
        <w:spacing w:after="12"/>
        <w:ind w:right="1637"/>
      </w:pPr>
      <w:r w:rsidRPr="008B0F8B">
        <w:rPr>
          <w:rFonts w:ascii="Tw Cen W01 Medium" w:eastAsia="ヒラギノ角ゴ Pro W3" w:hAnsi="Tw Cen W01 Medium"/>
          <w:color w:val="000000"/>
          <w:szCs w:val="20"/>
        </w:rPr>
        <w:t>Programming:</w:t>
      </w:r>
      <w:r>
        <w:t xml:space="preserve"> </w:t>
      </w:r>
      <w:r w:rsidRPr="008B0F8B">
        <w:rPr>
          <w:rFonts w:ascii="Tw Cen W01 Light" w:eastAsia="ヒラギノ角ゴ Pro W3" w:hAnsi="Tw Cen W01 Light"/>
          <w:color w:val="000000"/>
          <w:szCs w:val="20"/>
        </w:rPr>
        <w:t>HTML. CSS, SQL, MATLAB, Python, R</w:t>
      </w:r>
    </w:p>
    <w:p w14:paraId="55433393" w14:textId="7B19169E" w:rsidR="008B0F8B" w:rsidRDefault="008B0F8B" w:rsidP="002E039E">
      <w:pPr>
        <w:spacing w:after="12"/>
        <w:ind w:right="1637"/>
      </w:pPr>
      <w:r w:rsidRPr="008B0F8B">
        <w:rPr>
          <w:rFonts w:ascii="Tw Cen W01 Medium" w:eastAsia="ヒラギノ角ゴ Pro W3" w:hAnsi="Tw Cen W01 Medium"/>
          <w:color w:val="000000"/>
          <w:szCs w:val="20"/>
        </w:rPr>
        <w:t>Data Visualisation</w:t>
      </w:r>
      <w:r w:rsidRPr="00FF596D">
        <w:t>:</w:t>
      </w:r>
      <w:r>
        <w:t xml:space="preserve"> </w:t>
      </w:r>
      <w:r w:rsidRPr="008B0F8B">
        <w:rPr>
          <w:rFonts w:ascii="Tw Cen W01 Light" w:eastAsia="ヒラギノ角ゴ Pro W3" w:hAnsi="Tw Cen W01 Light"/>
          <w:color w:val="000000"/>
          <w:szCs w:val="20"/>
        </w:rPr>
        <w:t>Tableau, Power BI, Redash, Big Query</w:t>
      </w:r>
    </w:p>
    <w:p w14:paraId="62B1D362" w14:textId="04A42968" w:rsidR="008B0F8B" w:rsidRDefault="008B0F8B" w:rsidP="002E039E">
      <w:pPr>
        <w:spacing w:after="12"/>
        <w:ind w:right="1637"/>
      </w:pPr>
      <w:r w:rsidRPr="008B0F8B">
        <w:rPr>
          <w:rFonts w:ascii="Tw Cen W01 Medium" w:eastAsia="ヒラギノ角ゴ Pro W3" w:hAnsi="Tw Cen W01 Medium"/>
          <w:color w:val="000000"/>
          <w:szCs w:val="20"/>
        </w:rPr>
        <w:t>Others</w:t>
      </w:r>
      <w:r>
        <w:t xml:space="preserve">: </w:t>
      </w:r>
      <w:r w:rsidRPr="008B0F8B">
        <w:rPr>
          <w:rFonts w:ascii="Tw Cen W01 Light" w:eastAsia="ヒラギノ角ゴ Pro W3" w:hAnsi="Tw Cen W01 Light"/>
          <w:color w:val="000000"/>
          <w:szCs w:val="20"/>
        </w:rPr>
        <w:t>AutoCAD, Rhino 3D, Autodesk Inventor, Solidworks</w:t>
      </w:r>
      <w:r>
        <w:t xml:space="preserve">, </w:t>
      </w:r>
      <w:r w:rsidRPr="008B0F8B">
        <w:rPr>
          <w:rFonts w:ascii="Tw Cen W01 Light" w:eastAsia="ヒラギノ角ゴ Pro W3" w:hAnsi="Tw Cen W01 Light"/>
          <w:color w:val="000000"/>
          <w:szCs w:val="20"/>
        </w:rPr>
        <w:t>Minitab</w:t>
      </w:r>
      <w:r>
        <w:rPr>
          <w:rFonts w:ascii="Tw Cen W01 Light" w:eastAsia="ヒラギノ角ゴ Pro W3" w:hAnsi="Tw Cen W01 Light"/>
          <w:color w:val="000000"/>
          <w:szCs w:val="20"/>
        </w:rPr>
        <w:t>, SAP BW, PEGA</w:t>
      </w:r>
      <w:r w:rsidR="004A7404">
        <w:rPr>
          <w:rFonts w:ascii="Tw Cen W01 Light" w:eastAsia="ヒラギノ角ゴ Pro W3" w:hAnsi="Tw Cen W01 Light"/>
          <w:color w:val="000000"/>
          <w:szCs w:val="20"/>
        </w:rPr>
        <w:br/>
      </w:r>
    </w:p>
    <w:p w14:paraId="3B26FD9E" w14:textId="28514CFE" w:rsidR="00426EF2" w:rsidRPr="00456DCE" w:rsidRDefault="00BE6F1B" w:rsidP="00370178">
      <w:pPr>
        <w:pStyle w:val="InformationParts"/>
        <w:rPr>
          <w:rFonts w:ascii="Tw Cen W01 Medium" w:hAnsi="Tw Cen W01 Medium"/>
        </w:rPr>
      </w:pPr>
      <w:r w:rsidRPr="00E03759">
        <w:t>Work Experience</w:t>
      </w:r>
      <w:r w:rsidR="00456DCE">
        <w:br/>
      </w:r>
    </w:p>
    <w:p w14:paraId="61DC7AA7" w14:textId="10E2EA26" w:rsidR="00426EF2" w:rsidRDefault="00E66C02" w:rsidP="00C94FA8">
      <w:pPr>
        <w:pStyle w:val="NameofPlace"/>
      </w:pPr>
      <w:r>
        <w:t>COVER GENIUS</w:t>
      </w:r>
      <w:r w:rsidR="00BE6F1B">
        <w:t xml:space="preserve">: </w:t>
      </w:r>
      <w:r>
        <w:t>PROCESS ENGINEER</w:t>
      </w:r>
      <w:r>
        <w:tab/>
      </w:r>
      <w:r>
        <w:tab/>
      </w:r>
      <w:r>
        <w:tab/>
      </w:r>
      <w:r>
        <w:tab/>
      </w:r>
      <w:r>
        <w:tab/>
      </w:r>
      <w:r>
        <w:tab/>
      </w:r>
    </w:p>
    <w:p w14:paraId="4EDA190D" w14:textId="1F369C82" w:rsidR="00370178" w:rsidRDefault="00345D05" w:rsidP="00370178">
      <w:pPr>
        <w:pStyle w:val="Dates"/>
      </w:pPr>
      <w:r w:rsidRPr="00456DCE">
        <w:t>Mar</w:t>
      </w:r>
      <w:r w:rsidR="00BE6F1B" w:rsidRPr="00456DCE">
        <w:t xml:space="preserve"> 20</w:t>
      </w:r>
      <w:r w:rsidRPr="00456DCE">
        <w:t>20</w:t>
      </w:r>
      <w:r w:rsidR="00BE6F1B" w:rsidRPr="00456DCE">
        <w:t xml:space="preserve"> </w:t>
      </w:r>
      <w:r w:rsidRPr="00456DCE">
        <w:t>–</w:t>
      </w:r>
      <w:r w:rsidR="00BE6F1B" w:rsidRPr="00456DCE">
        <w:t xml:space="preserve"> </w:t>
      </w:r>
      <w:r w:rsidRPr="00456DCE">
        <w:t>Jun 2020</w:t>
      </w:r>
      <w:r w:rsidR="00BE6F1B" w:rsidRPr="00456DCE">
        <w:t xml:space="preserve"> </w:t>
      </w:r>
      <w:r w:rsidR="00E66C02" w:rsidRPr="00456DCE">
        <w:br/>
        <w:t>Sydney, NSW</w:t>
      </w:r>
      <w:r w:rsidR="00BE6F1B" w:rsidRPr="00456DCE">
        <w:t xml:space="preserve">                                              </w:t>
      </w:r>
      <w:r w:rsidR="00370178">
        <w:br/>
      </w:r>
    </w:p>
    <w:p w14:paraId="3906C5C2" w14:textId="7D52815B" w:rsidR="00370178" w:rsidRPr="00370178" w:rsidRDefault="007F296D" w:rsidP="00C94FA8">
      <w:pPr>
        <w:pStyle w:val="NameofPlace"/>
      </w:pPr>
      <w:r>
        <w:t xml:space="preserve">Claims - </w:t>
      </w:r>
      <w:r w:rsidR="00370178">
        <w:t>Insurance Data Migration</w:t>
      </w:r>
    </w:p>
    <w:p w14:paraId="4EF35B3C" w14:textId="77777777" w:rsidR="00456DCE" w:rsidRDefault="00345D05" w:rsidP="006240A2">
      <w:pPr>
        <w:pStyle w:val="DescriptionBody"/>
      </w:pPr>
      <w:r>
        <w:t>Conducted data analysis using tools such as Big Query, Power BI, Redash. Excel and wr</w:t>
      </w:r>
      <w:r w:rsidR="00090269">
        <w:t xml:space="preserve">ote </w:t>
      </w:r>
      <w:r>
        <w:t>queries in SQL</w:t>
      </w:r>
    </w:p>
    <w:p w14:paraId="655F25C7" w14:textId="77777777" w:rsidR="00456DCE" w:rsidRDefault="00456DCE" w:rsidP="006240A2">
      <w:pPr>
        <w:pStyle w:val="DescriptionBody"/>
      </w:pPr>
      <w:r>
        <w:t>Created</w:t>
      </w:r>
      <w:r w:rsidR="00090269">
        <w:t xml:space="preserve"> technical documentation to navigate data migration from one platform to another</w:t>
      </w:r>
    </w:p>
    <w:p w14:paraId="496AF884" w14:textId="0E3936C3" w:rsidR="00345D05" w:rsidRDefault="00456DCE" w:rsidP="006240A2">
      <w:pPr>
        <w:pStyle w:val="DescriptionBody"/>
      </w:pPr>
      <w:r>
        <w:t>U</w:t>
      </w:r>
      <w:r w:rsidR="00090269">
        <w:t>sed project management tools such as Monday to prioritise and schedule tasks.</w:t>
      </w:r>
    </w:p>
    <w:p w14:paraId="1580E3AD" w14:textId="22BC44AA" w:rsidR="00426EF2" w:rsidRPr="00345D05" w:rsidRDefault="00426EF2" w:rsidP="006240A2">
      <w:pPr>
        <w:pStyle w:val="DescriptionBody"/>
        <w:numPr>
          <w:ilvl w:val="0"/>
          <w:numId w:val="0"/>
        </w:numPr>
        <w:ind w:left="1004"/>
      </w:pPr>
    </w:p>
    <w:p w14:paraId="0CAB19B9" w14:textId="4FC9DD91" w:rsidR="00426EF2" w:rsidRDefault="00E60E64" w:rsidP="00C94FA8">
      <w:pPr>
        <w:pStyle w:val="NameofPlace"/>
      </w:pPr>
      <w:r>
        <w:t>DXC TECHNOLOGY</w:t>
      </w:r>
      <w:r w:rsidR="00BE6F1B">
        <w:t xml:space="preserve">: </w:t>
      </w:r>
      <w:r>
        <w:t>BUSINESS ANALYST/CONSULTANT</w:t>
      </w:r>
    </w:p>
    <w:p w14:paraId="1B0698B0" w14:textId="20ACB971" w:rsidR="00426EF2" w:rsidRDefault="00E60E64" w:rsidP="00456DCE">
      <w:pPr>
        <w:pStyle w:val="Dates"/>
      </w:pPr>
      <w:r>
        <w:t>Sep 2018</w:t>
      </w:r>
      <w:r w:rsidR="00BE6F1B">
        <w:t xml:space="preserve"> </w:t>
      </w:r>
      <w:r>
        <w:t>–</w:t>
      </w:r>
      <w:r w:rsidR="00BE6F1B">
        <w:t xml:space="preserve"> </w:t>
      </w:r>
      <w:r>
        <w:t>Feb 2020</w:t>
      </w:r>
      <w:r>
        <w:br/>
        <w:t>Singapore</w:t>
      </w:r>
    </w:p>
    <w:p w14:paraId="1D52EBE9" w14:textId="1131048B" w:rsidR="00456DCE" w:rsidRDefault="00456DCE" w:rsidP="00456DCE">
      <w:pPr>
        <w:pStyle w:val="Dates"/>
      </w:pPr>
    </w:p>
    <w:p w14:paraId="671C608A" w14:textId="208352FD" w:rsidR="00426EF2" w:rsidRPr="00456DCE" w:rsidRDefault="00370178" w:rsidP="00C94FA8">
      <w:pPr>
        <w:pStyle w:val="NameofPlace"/>
      </w:pPr>
      <w:r>
        <w:t xml:space="preserve">Enhancements to </w:t>
      </w:r>
      <w:r w:rsidR="00456DCE" w:rsidRPr="00456DCE">
        <w:t>Consumer Banking</w:t>
      </w:r>
      <w:r>
        <w:t xml:space="preserve"> System </w:t>
      </w:r>
      <w:r w:rsidR="00456DCE" w:rsidRPr="00456DCE">
        <w:t>– OCBC (Oversea-Chinese Banking Corporation)</w:t>
      </w:r>
    </w:p>
    <w:p w14:paraId="586A1FE9" w14:textId="65B27BCA" w:rsidR="00456DCE" w:rsidRPr="00436AC9" w:rsidRDefault="00456DCE" w:rsidP="006240A2">
      <w:pPr>
        <w:pStyle w:val="DescriptionBody"/>
        <w:rPr>
          <w:szCs w:val="24"/>
          <w:lang w:val="en-AU"/>
        </w:rPr>
      </w:pPr>
      <w:r>
        <w:t>L</w:t>
      </w:r>
      <w:r w:rsidRPr="00223F96">
        <w:t>ed client meetings to gather and negotiate user requirements</w:t>
      </w:r>
      <w:r>
        <w:t xml:space="preserve"> as the sole business analyst on the project</w:t>
      </w:r>
    </w:p>
    <w:p w14:paraId="0B43D6C4" w14:textId="4382F2C1" w:rsidR="00436AC9" w:rsidRPr="00436AC9" w:rsidRDefault="00436AC9" w:rsidP="006240A2">
      <w:pPr>
        <w:pStyle w:val="DescriptionBody"/>
      </w:pPr>
      <w:r>
        <w:t>Used PEGA to make consumer banking system more user-friendly</w:t>
      </w:r>
    </w:p>
    <w:p w14:paraId="65EE7A9B" w14:textId="28802DCF" w:rsidR="00456DCE" w:rsidRPr="00456DCE" w:rsidRDefault="00456DCE" w:rsidP="006240A2">
      <w:pPr>
        <w:pStyle w:val="DescriptionBody"/>
        <w:rPr>
          <w:szCs w:val="24"/>
          <w:lang w:val="en-AU"/>
        </w:rPr>
      </w:pPr>
      <w:r>
        <w:lastRenderedPageBreak/>
        <w:t xml:space="preserve">Ran Scrum meetings with development team, </w:t>
      </w:r>
      <w:r w:rsidR="00CB1B7F" w:rsidRPr="00223F96">
        <w:t>e</w:t>
      </w:r>
      <w:r w:rsidR="001F7B16" w:rsidRPr="00223F96">
        <w:t xml:space="preserve">mployed Agile </w:t>
      </w:r>
      <w:r>
        <w:t xml:space="preserve">framework </w:t>
      </w:r>
      <w:r w:rsidR="001F7B16" w:rsidRPr="00223F96">
        <w:t>to plan project and task execution</w:t>
      </w:r>
    </w:p>
    <w:p w14:paraId="069F2C11" w14:textId="06131EAE" w:rsidR="00456DCE" w:rsidRPr="00456DCE" w:rsidRDefault="00456DCE" w:rsidP="006240A2">
      <w:pPr>
        <w:pStyle w:val="DescriptionBody"/>
        <w:rPr>
          <w:szCs w:val="24"/>
          <w:lang w:val="en-AU"/>
        </w:rPr>
      </w:pPr>
      <w:r>
        <w:t>C</w:t>
      </w:r>
      <w:r w:rsidR="001F7B16" w:rsidRPr="00223F96">
        <w:t>oordinated with internal and external stakeholders</w:t>
      </w:r>
    </w:p>
    <w:p w14:paraId="0A30B0A9" w14:textId="77777777" w:rsidR="00456DCE" w:rsidRPr="00456DCE" w:rsidRDefault="00456DCE" w:rsidP="006240A2">
      <w:pPr>
        <w:pStyle w:val="DescriptionBody"/>
        <w:rPr>
          <w:szCs w:val="24"/>
          <w:lang w:val="en-AU"/>
        </w:rPr>
      </w:pPr>
      <w:r>
        <w:t>C</w:t>
      </w:r>
      <w:r w:rsidR="001F7B16" w:rsidRPr="00223F96">
        <w:t>reated user stories using a AS-IS and TO-BE format</w:t>
      </w:r>
    </w:p>
    <w:p w14:paraId="4DB105F1" w14:textId="21E643DB" w:rsidR="00456DCE" w:rsidRPr="00456DCE" w:rsidRDefault="00456DCE" w:rsidP="006240A2">
      <w:pPr>
        <w:pStyle w:val="DescriptionBody"/>
        <w:rPr>
          <w:szCs w:val="24"/>
          <w:lang w:val="en-AU"/>
        </w:rPr>
      </w:pPr>
      <w:r>
        <w:t>Co</w:t>
      </w:r>
      <w:r w:rsidR="001F7B16" w:rsidRPr="00223F96">
        <w:t>nducted unit testing</w:t>
      </w:r>
      <w:r w:rsidR="0005576F">
        <w:t xml:space="preserve"> and supported UAT efforts.</w:t>
      </w:r>
    </w:p>
    <w:p w14:paraId="085FE36D" w14:textId="7669E71E" w:rsidR="00456DCE" w:rsidRPr="00456DCE" w:rsidRDefault="00456DCE" w:rsidP="006240A2">
      <w:pPr>
        <w:pStyle w:val="DescriptionBody"/>
        <w:rPr>
          <w:szCs w:val="24"/>
          <w:lang w:val="en-AU"/>
        </w:rPr>
      </w:pPr>
      <w:r>
        <w:t>C</w:t>
      </w:r>
      <w:r w:rsidR="001F7B16" w:rsidRPr="00223F96">
        <w:t>reated technical and functional specification documents</w:t>
      </w:r>
    </w:p>
    <w:p w14:paraId="3CB2BDBC" w14:textId="5C3D2C37" w:rsidR="000A6FCF" w:rsidRPr="00E1297E" w:rsidRDefault="00456DCE" w:rsidP="00E1297E">
      <w:pPr>
        <w:pStyle w:val="DescriptionBody"/>
        <w:rPr>
          <w:szCs w:val="24"/>
          <w:lang w:val="en-AU"/>
        </w:rPr>
      </w:pPr>
      <w:r>
        <w:t>U</w:t>
      </w:r>
      <w:r w:rsidR="00850A77" w:rsidRPr="00223F96">
        <w:t>sed</w:t>
      </w:r>
      <w:r w:rsidR="001F7B16" w:rsidRPr="00223F96">
        <w:t xml:space="preserve"> project management tools to </w:t>
      </w:r>
      <w:r w:rsidR="00850A77" w:rsidRPr="00223F96">
        <w:t>manage</w:t>
      </w:r>
      <w:r w:rsidR="001F7B16" w:rsidRPr="00223F96">
        <w:t xml:space="preserve"> resource allocation</w:t>
      </w:r>
      <w:r w:rsidR="00850A77" w:rsidRPr="00223F96">
        <w:t xml:space="preserve"> and delegated tasks to development team.</w:t>
      </w:r>
      <w:r w:rsidR="00E1297E">
        <w:rPr>
          <w:szCs w:val="24"/>
          <w:lang w:val="en-AU"/>
        </w:rPr>
        <w:br/>
      </w:r>
    </w:p>
    <w:p w14:paraId="0D2CD55C" w14:textId="3018CAC2" w:rsidR="00456DCE" w:rsidRPr="000A6FCF" w:rsidRDefault="00456DCE" w:rsidP="00C94FA8">
      <w:pPr>
        <w:pStyle w:val="NameofPlace"/>
      </w:pPr>
      <w:r>
        <w:tab/>
        <w:t>Data Warehousing Project</w:t>
      </w:r>
      <w:r w:rsidRPr="00456DCE">
        <w:t xml:space="preserve"> – </w:t>
      </w:r>
      <w:r>
        <w:t>DSTA</w:t>
      </w:r>
      <w:r w:rsidRPr="00456DCE">
        <w:t xml:space="preserve"> (</w:t>
      </w:r>
      <w:r>
        <w:t>Defence Science and Technology Agency</w:t>
      </w:r>
      <w:r w:rsidRPr="00456DCE">
        <w:t>)</w:t>
      </w:r>
    </w:p>
    <w:p w14:paraId="0E158967" w14:textId="77777777" w:rsidR="00370178" w:rsidRDefault="00456DCE" w:rsidP="006240A2">
      <w:pPr>
        <w:pStyle w:val="DescriptionBody"/>
      </w:pPr>
      <w:r>
        <w:t>C</w:t>
      </w:r>
      <w:r w:rsidR="0032168C">
        <w:t xml:space="preserve">onducted data analysis using tools such as Informatica, SQL, Excel, </w:t>
      </w:r>
      <w:r w:rsidR="00850A77">
        <w:t xml:space="preserve">Pivot Tables, </w:t>
      </w:r>
      <w:r w:rsidR="0032168C">
        <w:t>SAP BW</w:t>
      </w:r>
      <w:r w:rsidR="00CB1B7F">
        <w:t xml:space="preserve"> and </w:t>
      </w:r>
      <w:r w:rsidR="0032168C">
        <w:t>VBA</w:t>
      </w:r>
    </w:p>
    <w:p w14:paraId="5BD20835" w14:textId="3F725A7F" w:rsidR="00370178" w:rsidRDefault="00370178" w:rsidP="006240A2">
      <w:pPr>
        <w:pStyle w:val="DescriptionBody"/>
      </w:pPr>
      <w:r>
        <w:t>C</w:t>
      </w:r>
      <w:r w:rsidR="0032168C">
        <w:t>reated technical documentation</w:t>
      </w:r>
      <w:r w:rsidR="00CB1B7F">
        <w:t xml:space="preserve"> and functional specification documents</w:t>
      </w:r>
      <w:r w:rsidR="0032168C">
        <w:t xml:space="preserve"> to</w:t>
      </w:r>
      <w:r w:rsidR="001F7B16">
        <w:t xml:space="preserve"> enhance process flow</w:t>
      </w:r>
    </w:p>
    <w:p w14:paraId="21068A89" w14:textId="0BBC04E6" w:rsidR="00370178" w:rsidRDefault="00370178" w:rsidP="006240A2">
      <w:pPr>
        <w:pStyle w:val="DescriptionBody"/>
      </w:pPr>
      <w:r>
        <w:t xml:space="preserve">Created process flow diagrams </w:t>
      </w:r>
    </w:p>
    <w:p w14:paraId="06A71180" w14:textId="2B1428EA" w:rsidR="00426EF2" w:rsidRDefault="00370178" w:rsidP="006240A2">
      <w:pPr>
        <w:pStyle w:val="DescriptionBody"/>
      </w:pPr>
      <w:r>
        <w:t>C</w:t>
      </w:r>
      <w:r w:rsidR="00CB1B7F">
        <w:t>onducted unit testing.</w:t>
      </w:r>
    </w:p>
    <w:p w14:paraId="525704EF" w14:textId="77777777" w:rsidR="00426EF2" w:rsidRDefault="00426EF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284"/>
        <w:rPr>
          <w:rFonts w:ascii="Tw Cen W01 Light" w:hAnsi="Tw Cen W01 Light"/>
        </w:rPr>
      </w:pPr>
    </w:p>
    <w:p w14:paraId="6FB31C2F" w14:textId="207FB70A" w:rsidR="004F4A0E" w:rsidRPr="000E7891" w:rsidRDefault="004F4A0E" w:rsidP="00456DCE">
      <w:pPr>
        <w:pStyle w:val="Dates"/>
      </w:pPr>
      <w:r w:rsidRPr="00370178">
        <w:rPr>
          <w:rFonts w:ascii="Tw Cen W01 Medium" w:hAnsi="Tw Cen W01 Medium"/>
          <w:sz w:val="24"/>
          <w:szCs w:val="20"/>
        </w:rPr>
        <w:t>AUBURN UNIVERSITY</w:t>
      </w:r>
      <w:r w:rsidR="00370178">
        <w:rPr>
          <w:rFonts w:ascii="Tw Cen W01 Medium" w:hAnsi="Tw Cen W01 Medium"/>
          <w:sz w:val="24"/>
          <w:szCs w:val="20"/>
        </w:rPr>
        <w:t xml:space="preserve"> &amp; GOLDEN PEANUT AND TREE NUT: </w:t>
      </w:r>
      <w:r w:rsidR="000E7891" w:rsidRPr="00370178">
        <w:rPr>
          <w:rFonts w:ascii="Tw Cen W01 Medium" w:hAnsi="Tw Cen W01 Medium"/>
          <w:sz w:val="24"/>
          <w:szCs w:val="20"/>
        </w:rPr>
        <w:t xml:space="preserve">LEAN </w:t>
      </w:r>
      <w:r w:rsidR="00370178">
        <w:rPr>
          <w:rFonts w:ascii="Tw Cen W01 Medium" w:hAnsi="Tw Cen W01 Medium"/>
          <w:sz w:val="24"/>
          <w:szCs w:val="20"/>
        </w:rPr>
        <w:t xml:space="preserve">SIX </w:t>
      </w:r>
      <w:r w:rsidR="000E7891" w:rsidRPr="00370178">
        <w:rPr>
          <w:rFonts w:ascii="Tw Cen W01 Medium" w:hAnsi="Tw Cen W01 Medium"/>
          <w:sz w:val="24"/>
          <w:szCs w:val="20"/>
        </w:rPr>
        <w:t xml:space="preserve">SIGMA </w:t>
      </w:r>
      <w:r w:rsidR="00370178">
        <w:rPr>
          <w:rFonts w:ascii="Tw Cen W01 Medium" w:hAnsi="Tw Cen W01 Medium"/>
          <w:sz w:val="24"/>
          <w:szCs w:val="20"/>
        </w:rPr>
        <w:t>TEAM LEADER</w:t>
      </w:r>
      <w:r w:rsidR="000E7891">
        <w:br/>
        <w:t>Oct 2016 – May 2017</w:t>
      </w:r>
    </w:p>
    <w:p w14:paraId="454D304F" w14:textId="1AEC659A" w:rsidR="004F4A0E" w:rsidRDefault="000E7891" w:rsidP="00456DCE">
      <w:pPr>
        <w:pStyle w:val="Dates"/>
      </w:pPr>
      <w:r w:rsidRPr="000E7891">
        <w:t>Auburn, AL, USA</w:t>
      </w:r>
      <w:r w:rsidR="00223F96">
        <w:br/>
      </w:r>
    </w:p>
    <w:p w14:paraId="7A0285C1" w14:textId="04CD79EA" w:rsidR="00370178" w:rsidRPr="000E7891" w:rsidRDefault="00370178" w:rsidP="00C94FA8">
      <w:pPr>
        <w:pStyle w:val="NameofPlace"/>
      </w:pPr>
      <w:r>
        <w:tab/>
        <w:t>Warehouse Process Improvement - Golden Peanut and Tree Nut</w:t>
      </w:r>
    </w:p>
    <w:p w14:paraId="7E81D77E" w14:textId="024166C9" w:rsidR="0058202E" w:rsidRDefault="0058202E" w:rsidP="006240A2">
      <w:pPr>
        <w:pStyle w:val="DescriptionBody"/>
      </w:pPr>
      <w:r>
        <w:t>Presented a proposal that improved inventory management system and optimised warehouse space</w:t>
      </w:r>
      <w:r w:rsidR="00370178">
        <w:t xml:space="preserve">, </w:t>
      </w:r>
      <w:r>
        <w:t>result</w:t>
      </w:r>
      <w:r w:rsidR="00370178">
        <w:t>ing</w:t>
      </w:r>
      <w:r>
        <w:t xml:space="preserve"> in </w:t>
      </w:r>
      <w:r w:rsidR="004F4A0E" w:rsidRPr="00163C80">
        <w:t>$10 million</w:t>
      </w:r>
      <w:r>
        <w:t xml:space="preserve"> cost savings.</w:t>
      </w:r>
    </w:p>
    <w:p w14:paraId="7A516F21" w14:textId="2210E345" w:rsidR="0058202E" w:rsidRDefault="0058202E" w:rsidP="006240A2">
      <w:pPr>
        <w:pStyle w:val="DescriptionBody"/>
      </w:pPr>
      <w:r>
        <w:t>Conducted statistical analysis of raw data obtained from warehouse facility using Minitab, AutoCAD, Excel, MATLAB</w:t>
      </w:r>
    </w:p>
    <w:p w14:paraId="3D431CA4" w14:textId="7CEB9506" w:rsidR="004F4A0E" w:rsidRPr="00163C80" w:rsidRDefault="0058202E" w:rsidP="006240A2">
      <w:pPr>
        <w:pStyle w:val="DescriptionBody"/>
      </w:pPr>
      <w:r>
        <w:t>Used lean six sigma tools such as VOC and 5S to identify customer needs, Kaizen to eliminate waste, DMAIC to plan project outline and process flow, Ishikawa (Fishbone) Diagram to conduct root cause analysis, Pareto and Control Charts to ensure continuous improvement</w:t>
      </w:r>
    </w:p>
    <w:p w14:paraId="13CDA62D" w14:textId="74C0F88B" w:rsidR="004F4A0E" w:rsidRPr="00163C80" w:rsidRDefault="004F4A0E" w:rsidP="006240A2">
      <w:pPr>
        <w:pStyle w:val="DescriptionBody"/>
      </w:pPr>
      <w:r w:rsidRPr="00163C80">
        <w:t>Conducted cost benefit analysis and rate of return analysi</w:t>
      </w:r>
      <w:r>
        <w:t>s</w:t>
      </w:r>
      <w:r w:rsidR="0058202E">
        <w:t xml:space="preserve"> to ensure cost-effective</w:t>
      </w:r>
      <w:r w:rsidR="00806571">
        <w:t xml:space="preserve"> solution.</w:t>
      </w:r>
    </w:p>
    <w:p w14:paraId="536CD5A0" w14:textId="05E9543F" w:rsidR="004F4A0E" w:rsidRDefault="004F4A0E" w:rsidP="006240A2">
      <w:pPr>
        <w:pStyle w:val="DescriptionBody"/>
      </w:pPr>
      <w:r w:rsidRPr="00163C80">
        <w:t>Identified new suppliers, obtained competitive customi</w:t>
      </w:r>
      <w:r w:rsidR="0058202E">
        <w:t>s</w:t>
      </w:r>
      <w:r w:rsidRPr="00163C80">
        <w:t>ed quotations</w:t>
      </w:r>
      <w:r>
        <w:t xml:space="preserve"> and </w:t>
      </w:r>
      <w:r w:rsidRPr="00163C80">
        <w:t xml:space="preserve">created new relationship opportunities for </w:t>
      </w:r>
      <w:r>
        <w:t xml:space="preserve">the </w:t>
      </w:r>
      <w:r w:rsidRPr="00163C80">
        <w:t>company</w:t>
      </w:r>
    </w:p>
    <w:p w14:paraId="6351A763" w14:textId="77777777" w:rsidR="0058202E" w:rsidRDefault="0058202E" w:rsidP="006240A2">
      <w:pPr>
        <w:pStyle w:val="DescriptionBody"/>
        <w:numPr>
          <w:ilvl w:val="0"/>
          <w:numId w:val="0"/>
        </w:numPr>
        <w:ind w:left="1004"/>
      </w:pPr>
    </w:p>
    <w:p w14:paraId="0B2FDFE4" w14:textId="77777777" w:rsidR="00370178" w:rsidRDefault="004F4A0E" w:rsidP="000A6FCF">
      <w:pPr>
        <w:tabs>
          <w:tab w:val="right" w:pos="11088"/>
        </w:tabs>
        <w:ind w:left="283"/>
        <w:rPr>
          <w:b/>
          <w:szCs w:val="20"/>
        </w:rPr>
      </w:pPr>
      <w:r w:rsidRPr="0001097A">
        <w:rPr>
          <w:rFonts w:ascii="Tw Cen W01 Medium" w:eastAsia="ヒラギノ角ゴ Pro W3" w:hAnsi="Tw Cen W01 Medium"/>
          <w:color w:val="000000"/>
          <w:szCs w:val="20"/>
        </w:rPr>
        <w:t>AUBURN UNIVERSITY</w:t>
      </w:r>
      <w:r w:rsidR="0001097A" w:rsidRPr="0001097A">
        <w:rPr>
          <w:rFonts w:ascii="Tw Cen W01 Medium" w:eastAsia="ヒラギノ角ゴ Pro W3" w:hAnsi="Tw Cen W01 Medium"/>
          <w:color w:val="000000"/>
          <w:szCs w:val="20"/>
        </w:rPr>
        <w:t xml:space="preserve">: </w:t>
      </w:r>
      <w:r w:rsidR="00DD69E8">
        <w:rPr>
          <w:rFonts w:ascii="Tw Cen W01 Medium" w:eastAsia="ヒラギノ角ゴ Pro W3" w:hAnsi="Tw Cen W01 Medium"/>
          <w:color w:val="000000"/>
          <w:szCs w:val="20"/>
        </w:rPr>
        <w:t>UNDERGRADUATE RESEARCH ASSISTANT</w:t>
      </w:r>
      <w:r w:rsidR="0001097A">
        <w:rPr>
          <w:b/>
          <w:szCs w:val="20"/>
        </w:rPr>
        <w:br/>
      </w:r>
      <w:r w:rsidR="0001097A" w:rsidRPr="0001097A">
        <w:rPr>
          <w:rFonts w:ascii="Tw Cen W01 Light" w:eastAsia="ヒラギノ角ゴ Pro W3" w:hAnsi="Tw Cen W01 Light"/>
          <w:color w:val="000000"/>
          <w:sz w:val="20"/>
          <w:szCs w:val="20"/>
        </w:rPr>
        <w:t>Aug 2016 – Dec 2016</w:t>
      </w:r>
      <w:r w:rsidR="0001097A">
        <w:rPr>
          <w:b/>
          <w:szCs w:val="20"/>
        </w:rPr>
        <w:br/>
      </w:r>
      <w:r w:rsidRPr="0001097A">
        <w:rPr>
          <w:rFonts w:ascii="Tw Cen W01 Light" w:eastAsia="ヒラギノ角ゴ Pro W3" w:hAnsi="Tw Cen W01 Light"/>
          <w:color w:val="000000"/>
          <w:sz w:val="20"/>
          <w:szCs w:val="20"/>
        </w:rPr>
        <w:t>Auburn, AL, USA</w:t>
      </w:r>
      <w:r w:rsidR="00370178">
        <w:rPr>
          <w:rFonts w:ascii="Tw Cen W01 Light" w:eastAsia="ヒラギノ角ゴ Pro W3" w:hAnsi="Tw Cen W01 Light"/>
          <w:color w:val="000000"/>
          <w:sz w:val="20"/>
          <w:szCs w:val="20"/>
        </w:rPr>
        <w:br/>
      </w:r>
    </w:p>
    <w:p w14:paraId="114C4DB2" w14:textId="3B86D769" w:rsidR="004F4A0E" w:rsidRPr="00964BC9" w:rsidRDefault="00370178" w:rsidP="00052398">
      <w:pPr>
        <w:tabs>
          <w:tab w:val="right" w:pos="11088"/>
        </w:tabs>
        <w:ind w:left="720"/>
        <w:rPr>
          <w:rFonts w:ascii="Tw Cen W01 Medium" w:eastAsia="ヒラギノ角ゴ Pro W3" w:hAnsi="Tw Cen W01 Medium"/>
          <w:color w:val="000000"/>
          <w:szCs w:val="20"/>
        </w:rPr>
      </w:pPr>
      <w:r>
        <w:rPr>
          <w:rFonts w:ascii="Tw Cen W01 Medium" w:eastAsia="ヒラギノ角ゴ Pro W3" w:hAnsi="Tw Cen W01 Medium"/>
          <w:color w:val="000000"/>
          <w:szCs w:val="20"/>
        </w:rPr>
        <w:t xml:space="preserve">Improving responsiveness of </w:t>
      </w:r>
      <w:r w:rsidR="00964BC9">
        <w:rPr>
          <w:rFonts w:ascii="Tw Cen W01 Medium" w:eastAsia="ヒラギノ角ゴ Pro W3" w:hAnsi="Tw Cen W01 Medium"/>
          <w:color w:val="000000"/>
          <w:szCs w:val="20"/>
        </w:rPr>
        <w:t>Emergency Services – Lee County 911</w:t>
      </w:r>
      <w:r>
        <w:rPr>
          <w:rFonts w:ascii="Tw Cen W01 Medium" w:eastAsia="ヒラギノ角ゴ Pro W3" w:hAnsi="Tw Cen W01 Medium"/>
          <w:color w:val="000000"/>
          <w:szCs w:val="20"/>
        </w:rPr>
        <w:t xml:space="preserve"> </w:t>
      </w:r>
    </w:p>
    <w:p w14:paraId="26535BEA" w14:textId="667A9919" w:rsidR="003041C8" w:rsidRPr="003041C8" w:rsidRDefault="003041C8" w:rsidP="006240A2">
      <w:pPr>
        <w:pStyle w:val="DescriptionBody"/>
      </w:pPr>
      <w:r>
        <w:t>Conducted physical checks of residential addresses and used GIS mapping software to modify maps of the addresses to ensure that the records matched</w:t>
      </w:r>
      <w:r w:rsidR="00964BC9">
        <w:t>, thus</w:t>
      </w:r>
      <w:r>
        <w:t xml:space="preserve"> making it easier for the emergency services to arrive at the correct location</w:t>
      </w:r>
    </w:p>
    <w:p w14:paraId="534B466C" w14:textId="77777777" w:rsidR="003041C8" w:rsidRDefault="003041C8" w:rsidP="003041C8">
      <w:pPr>
        <w:spacing w:after="18" w:line="258" w:lineRule="auto"/>
        <w:ind w:left="394" w:right="702"/>
        <w:rPr>
          <w:b/>
          <w:bCs/>
          <w:szCs w:val="20"/>
        </w:rPr>
      </w:pPr>
    </w:p>
    <w:p w14:paraId="3D13D39B" w14:textId="77777777" w:rsidR="00BE6F1B" w:rsidRPr="004C47A2" w:rsidRDefault="00BE6F1B" w:rsidP="00B55D4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sz w:val="20"/>
          <w:lang w:bidi="x-none"/>
        </w:rPr>
      </w:pPr>
    </w:p>
    <w:sectPr w:rsidR="00BE6F1B" w:rsidRPr="004C47A2" w:rsidSect="009E2228">
      <w:pgSz w:w="11900" w:h="16840"/>
      <w:pgMar w:top="1134" w:right="1134" w:bottom="1134" w:left="1134" w:header="709" w:footer="85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w Cen W01 Medium">
    <w:panose1 w:val="020B0502020104020603"/>
    <w:charset w:val="00"/>
    <w:family w:val="swiss"/>
    <w:pitch w:val="variable"/>
    <w:sig w:usb0="800000AF" w:usb1="0000000A" w:usb2="00000000" w:usb3="00000000" w:csb0="00000001" w:csb1="00000000"/>
  </w:font>
  <w:font w:name="ヒラギノ角ゴ Pro W3">
    <w:panose1 w:val="020B0300000000000000"/>
    <w:charset w:val="80"/>
    <w:family w:val="swiss"/>
    <w:pitch w:val="variable"/>
    <w:sig w:usb0="E00002FF" w:usb1="7AC7FFFF" w:usb2="00000012" w:usb3="00000000" w:csb0="0002000D" w:csb1="00000000"/>
  </w:font>
  <w:font w:name="Domaine Display">
    <w:panose1 w:val="02000503000000000000"/>
    <w:charset w:val="4D"/>
    <w:family w:val="auto"/>
    <w:pitch w:val="variable"/>
    <w:sig w:usb0="00000007" w:usb1="00000000" w:usb2="00000000" w:usb3="00000000" w:csb0="00000093" w:csb1="00000000"/>
  </w:font>
  <w:font w:name="Tw Cen W01 Light">
    <w:panose1 w:val="020B0302020104020603"/>
    <w:charset w:val="00"/>
    <w:family w:val="swiss"/>
    <w:pitch w:val="variable"/>
    <w:sig w:usb0="800000AF" w:usb1="0000000A" w:usb2="00000000" w:usb3="00000000" w:csb0="00000001" w:csb1="00000000"/>
  </w:font>
  <w:font w:name="DomaineDisplay">
    <w:panose1 w:val="02000503000000000000"/>
    <w:charset w:val="4D"/>
    <w:family w:val="auto"/>
    <w:pitch w:val="variable"/>
    <w:sig w:usb0="00000007" w:usb1="00000000" w:usb2="00000000" w:usb3="00000000" w:csb0="00000093" w:csb1="00000000"/>
  </w:font>
  <w:font w:name="TwCenW01-Light">
    <w:panose1 w:val="020B0302020104020603"/>
    <w:charset w:val="00"/>
    <w:family w:val="swiss"/>
    <w:pitch w:val="variable"/>
    <w:sig w:usb0="800000AF" w:usb1="0000000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225376"/>
    <w:multiLevelType w:val="hybridMultilevel"/>
    <w:tmpl w:val="2092FD3C"/>
    <w:lvl w:ilvl="0" w:tplc="A67EB38E">
      <w:start w:val="1"/>
      <w:numFmt w:val="bullet"/>
      <w:lvlText w:val="●"/>
      <w:lvlJc w:val="left"/>
      <w:pPr>
        <w:ind w:left="3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8AAB8B0">
      <w:start w:val="1"/>
      <w:numFmt w:val="bullet"/>
      <w:lvlText w:val="o"/>
      <w:lvlJc w:val="left"/>
      <w:pPr>
        <w:ind w:left="11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4F25386">
      <w:start w:val="1"/>
      <w:numFmt w:val="bullet"/>
      <w:lvlText w:val="▪"/>
      <w:lvlJc w:val="left"/>
      <w:pPr>
        <w:ind w:left="18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B7E7AA4">
      <w:start w:val="1"/>
      <w:numFmt w:val="bullet"/>
      <w:lvlText w:val="•"/>
      <w:lvlJc w:val="left"/>
      <w:pPr>
        <w:ind w:left="25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6E02FA">
      <w:start w:val="1"/>
      <w:numFmt w:val="bullet"/>
      <w:lvlText w:val="o"/>
      <w:lvlJc w:val="left"/>
      <w:pPr>
        <w:ind w:left="32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526B2F8">
      <w:start w:val="1"/>
      <w:numFmt w:val="bullet"/>
      <w:lvlText w:val="▪"/>
      <w:lvlJc w:val="left"/>
      <w:pPr>
        <w:ind w:left="39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CB82BBE">
      <w:start w:val="1"/>
      <w:numFmt w:val="bullet"/>
      <w:lvlText w:val="•"/>
      <w:lvlJc w:val="left"/>
      <w:pPr>
        <w:ind w:left="47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E7AD0B4">
      <w:start w:val="1"/>
      <w:numFmt w:val="bullet"/>
      <w:lvlText w:val="o"/>
      <w:lvlJc w:val="left"/>
      <w:pPr>
        <w:ind w:left="5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15A3B20">
      <w:start w:val="1"/>
      <w:numFmt w:val="bullet"/>
      <w:lvlText w:val="▪"/>
      <w:lvlJc w:val="left"/>
      <w:pPr>
        <w:ind w:left="61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EE95CEE"/>
    <w:multiLevelType w:val="hybridMultilevel"/>
    <w:tmpl w:val="C7EAD166"/>
    <w:lvl w:ilvl="0" w:tplc="E3DE6EEE">
      <w:start w:val="1"/>
      <w:numFmt w:val="bullet"/>
      <w:lvlText w:val="•"/>
      <w:lvlJc w:val="left"/>
      <w:pPr>
        <w:ind w:left="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2F0D5B0">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EBEC75E">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52C3E1E">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3E4AB0A">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BCAEF28">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994804E">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CCAF64C">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1B6BE16">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E550249"/>
    <w:multiLevelType w:val="hybridMultilevel"/>
    <w:tmpl w:val="8E54BE3E"/>
    <w:lvl w:ilvl="0" w:tplc="0B3AFBCA">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B431B41"/>
    <w:multiLevelType w:val="hybridMultilevel"/>
    <w:tmpl w:val="773A5446"/>
    <w:lvl w:ilvl="0" w:tplc="5CB4EF62">
      <w:start w:val="1"/>
      <w:numFmt w:val="bullet"/>
      <w:pStyle w:val="DescriptionBody"/>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2"/>
  </w:num>
  <w:num w:numId="5">
    <w:abstractNumId w:val="2"/>
  </w:num>
  <w:num w:numId="6">
    <w:abstractNumId w:val="2"/>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embedSystemFonts/>
  <w:bordersDoNotSurroundHeader/>
  <w:bordersDoNotSurroundFoot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CCD"/>
    <w:rsid w:val="0001097A"/>
    <w:rsid w:val="00052398"/>
    <w:rsid w:val="0005576F"/>
    <w:rsid w:val="00065930"/>
    <w:rsid w:val="00090269"/>
    <w:rsid w:val="000A6FCF"/>
    <w:rsid w:val="000E7891"/>
    <w:rsid w:val="001F7B16"/>
    <w:rsid w:val="00223F96"/>
    <w:rsid w:val="00237661"/>
    <w:rsid w:val="0024473B"/>
    <w:rsid w:val="002858F5"/>
    <w:rsid w:val="002E039E"/>
    <w:rsid w:val="003041C8"/>
    <w:rsid w:val="0032168C"/>
    <w:rsid w:val="00345D05"/>
    <w:rsid w:val="00370178"/>
    <w:rsid w:val="004067A9"/>
    <w:rsid w:val="00426EF2"/>
    <w:rsid w:val="00436AC9"/>
    <w:rsid w:val="00456DCE"/>
    <w:rsid w:val="004A4835"/>
    <w:rsid w:val="004A7404"/>
    <w:rsid w:val="004C47A2"/>
    <w:rsid w:val="004F4A0E"/>
    <w:rsid w:val="0058202E"/>
    <w:rsid w:val="006240A2"/>
    <w:rsid w:val="00660900"/>
    <w:rsid w:val="00692D2E"/>
    <w:rsid w:val="007F296D"/>
    <w:rsid w:val="00806571"/>
    <w:rsid w:val="00850A77"/>
    <w:rsid w:val="0086552B"/>
    <w:rsid w:val="008B0F8B"/>
    <w:rsid w:val="008B2DC7"/>
    <w:rsid w:val="008D3878"/>
    <w:rsid w:val="008D5174"/>
    <w:rsid w:val="00964BC9"/>
    <w:rsid w:val="00964D6B"/>
    <w:rsid w:val="00990F98"/>
    <w:rsid w:val="009E2228"/>
    <w:rsid w:val="00AB6417"/>
    <w:rsid w:val="00B026A0"/>
    <w:rsid w:val="00B55D42"/>
    <w:rsid w:val="00B9314D"/>
    <w:rsid w:val="00BE6F1B"/>
    <w:rsid w:val="00C94FA8"/>
    <w:rsid w:val="00CB1B7F"/>
    <w:rsid w:val="00D15CCD"/>
    <w:rsid w:val="00D63A90"/>
    <w:rsid w:val="00D914F4"/>
    <w:rsid w:val="00DB4B8E"/>
    <w:rsid w:val="00DB5FD3"/>
    <w:rsid w:val="00DD69E8"/>
    <w:rsid w:val="00DE4928"/>
    <w:rsid w:val="00DF7EF8"/>
    <w:rsid w:val="00E03759"/>
    <w:rsid w:val="00E1297E"/>
    <w:rsid w:val="00E60E64"/>
    <w:rsid w:val="00E66C02"/>
    <w:rsid w:val="00E97DC2"/>
    <w:rsid w:val="00EC03C2"/>
    <w:rsid w:val="00ED18E5"/>
    <w:rsid w:val="00F2385C"/>
    <w:rsid w:val="00F761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1186757"/>
  <w15:chartTrackingRefBased/>
  <w15:docId w15:val="{D2642C14-0C6A-7B48-92A1-E38C5BB21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iPriority="9"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semiHidden="1" w:unhideWhenUs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rPr>
  </w:style>
  <w:style w:type="paragraph" w:styleId="Heading2">
    <w:name w:val="heading 2"/>
    <w:next w:val="Normal"/>
    <w:link w:val="Heading2Char"/>
    <w:uiPriority w:val="9"/>
    <w:unhideWhenUsed/>
    <w:qFormat/>
    <w:locked/>
    <w:rsid w:val="008B0F8B"/>
    <w:pPr>
      <w:keepNext/>
      <w:keepLines/>
      <w:spacing w:after="4" w:line="249" w:lineRule="auto"/>
      <w:ind w:left="10" w:hanging="10"/>
      <w:outlineLvl w:val="1"/>
    </w:pPr>
    <w:rPr>
      <w:b/>
      <w:color w:val="000000"/>
      <w:szCs w:val="24"/>
      <w:lang w:val="en-AU"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meofPlaceChar">
    <w:name w:val="Name of Place Char"/>
    <w:basedOn w:val="DefaultParagraphFont"/>
    <w:link w:val="NameofPlace"/>
    <w:rsid w:val="00C94FA8"/>
    <w:rPr>
      <w:rFonts w:ascii="Tw Cen W01 Medium" w:eastAsia="ヒラギノ角ゴ Pro W3" w:hAnsi="Tw Cen W01 Medium"/>
      <w:color w:val="000000"/>
      <w:sz w:val="24"/>
      <w:lang w:val="en-US"/>
    </w:rPr>
  </w:style>
  <w:style w:type="paragraph" w:customStyle="1" w:styleId="YourName">
    <w:name w:val="Your Name"/>
    <w:basedOn w:val="Normal"/>
    <w:autoRedefine/>
    <w:qFormat/>
    <w:rsid w:val="004C47A2"/>
    <w:rPr>
      <w:rFonts w:ascii="Domaine Display" w:hAnsi="Domaine Display"/>
      <w:sz w:val="70"/>
      <w:szCs w:val="70"/>
    </w:rPr>
  </w:style>
  <w:style w:type="paragraph" w:customStyle="1" w:styleId="YourPosition">
    <w:name w:val="Your Position"/>
    <w:basedOn w:val="Normal"/>
    <w:autoRedefine/>
    <w:qFormat/>
    <w:rsid w:val="00DE4928"/>
    <w:pPr>
      <w:tabs>
        <w:tab w:val="left" w:pos="709"/>
        <w:tab w:val="left" w:pos="1417"/>
        <w:tab w:val="left" w:pos="2126"/>
        <w:tab w:val="left" w:pos="2835"/>
        <w:tab w:val="left" w:pos="3543"/>
      </w:tabs>
    </w:pPr>
    <w:rPr>
      <w:rFonts w:ascii="Tw Cen W01 Light" w:eastAsia="ヒラギノ角ゴ Pro W3" w:hAnsi="Tw Cen W01 Light"/>
      <w:color w:val="000000"/>
      <w:szCs w:val="20"/>
    </w:rPr>
  </w:style>
  <w:style w:type="paragraph" w:customStyle="1" w:styleId="AddressPane">
    <w:name w:val="Address Pane"/>
    <w:basedOn w:val="Normal"/>
    <w:autoRedefine/>
    <w:qFormat/>
    <w:rsid w:val="00DE4928"/>
    <w:pPr>
      <w:tabs>
        <w:tab w:val="left" w:pos="709"/>
        <w:tab w:val="left" w:pos="1417"/>
        <w:tab w:val="left" w:pos="2126"/>
        <w:tab w:val="left" w:pos="2835"/>
      </w:tabs>
      <w:spacing w:line="408" w:lineRule="auto"/>
      <w:jc w:val="right"/>
    </w:pPr>
    <w:rPr>
      <w:rFonts w:ascii="Tw Cen W01 Light" w:eastAsia="ヒラギノ角ゴ Pro W3" w:hAnsi="Tw Cen W01 Light"/>
      <w:color w:val="000000"/>
      <w:szCs w:val="20"/>
    </w:rPr>
  </w:style>
  <w:style w:type="paragraph" w:customStyle="1" w:styleId="InformationParts">
    <w:name w:val="Information Parts"/>
    <w:basedOn w:val="Normal"/>
    <w:autoRedefine/>
    <w:qFormat/>
    <w:rsid w:val="00D63A9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Pr>
      <w:rFonts w:ascii="Tw Cen W01 Light" w:eastAsia="ヒラギノ角ゴ Pro W3" w:hAnsi="Tw Cen W01 Light"/>
      <w:color w:val="000000"/>
      <w:sz w:val="28"/>
      <w:szCs w:val="20"/>
    </w:rPr>
  </w:style>
  <w:style w:type="paragraph" w:customStyle="1" w:styleId="NameofPlace">
    <w:name w:val="Name of Place"/>
    <w:basedOn w:val="Normal"/>
    <w:link w:val="NameofPlaceChar"/>
    <w:autoRedefine/>
    <w:qFormat/>
    <w:rsid w:val="00C94FA8"/>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284"/>
    </w:pPr>
    <w:rPr>
      <w:rFonts w:ascii="Tw Cen W01 Medium" w:eastAsia="ヒラギノ角ゴ Pro W3" w:hAnsi="Tw Cen W01 Medium"/>
      <w:color w:val="000000"/>
      <w:szCs w:val="20"/>
    </w:rPr>
  </w:style>
  <w:style w:type="paragraph" w:customStyle="1" w:styleId="Dates">
    <w:name w:val="Dates"/>
    <w:basedOn w:val="Normal"/>
    <w:autoRedefine/>
    <w:qFormat/>
    <w:rsid w:val="00456DC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284"/>
    </w:pPr>
    <w:rPr>
      <w:rFonts w:ascii="Tw Cen W01 Light" w:eastAsia="ヒラギノ角ゴ Pro W3" w:hAnsi="Tw Cen W01 Light"/>
      <w:color w:val="000000"/>
      <w:sz w:val="22"/>
      <w:szCs w:val="22"/>
    </w:rPr>
  </w:style>
  <w:style w:type="paragraph" w:customStyle="1" w:styleId="DescriptionBody">
    <w:name w:val="Description Body"/>
    <w:basedOn w:val="Normal"/>
    <w:autoRedefine/>
    <w:qFormat/>
    <w:rsid w:val="006240A2"/>
    <w:pPr>
      <w:numPr>
        <w:numId w:val="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Pr>
      <w:rFonts w:ascii="Tw Cen W01 Light" w:eastAsia="ヒラギノ角ゴ Pro W3" w:hAnsi="Tw Cen W01 Light"/>
      <w:color w:val="000000"/>
      <w:szCs w:val="20"/>
    </w:rPr>
  </w:style>
  <w:style w:type="character" w:styleId="Hyperlink">
    <w:name w:val="Hyperlink"/>
    <w:basedOn w:val="DefaultParagraphFont"/>
    <w:locked/>
    <w:rsid w:val="0086552B"/>
    <w:rPr>
      <w:color w:val="0563C1" w:themeColor="hyperlink"/>
      <w:u w:val="single"/>
    </w:rPr>
  </w:style>
  <w:style w:type="character" w:styleId="UnresolvedMention">
    <w:name w:val="Unresolved Mention"/>
    <w:basedOn w:val="DefaultParagraphFont"/>
    <w:uiPriority w:val="99"/>
    <w:semiHidden/>
    <w:unhideWhenUsed/>
    <w:rsid w:val="0086552B"/>
    <w:rPr>
      <w:color w:val="605E5C"/>
      <w:shd w:val="clear" w:color="auto" w:fill="E1DFDD"/>
    </w:rPr>
  </w:style>
  <w:style w:type="character" w:customStyle="1" w:styleId="Heading2Char">
    <w:name w:val="Heading 2 Char"/>
    <w:basedOn w:val="DefaultParagraphFont"/>
    <w:link w:val="Heading2"/>
    <w:uiPriority w:val="9"/>
    <w:rsid w:val="008B0F8B"/>
    <w:rPr>
      <w:b/>
      <w:color w:val="000000"/>
      <w:szCs w:val="24"/>
      <w:lang w:val="en-AU" w:eastAsia="en-GB"/>
    </w:rPr>
  </w:style>
  <w:style w:type="paragraph" w:styleId="NoSpacing">
    <w:name w:val="No Spacing"/>
    <w:uiPriority w:val="1"/>
    <w:qFormat/>
    <w:rsid w:val="008B0F8B"/>
    <w:pPr>
      <w:ind w:left="10" w:hanging="10"/>
    </w:pPr>
    <w:rPr>
      <w:color w:val="000000"/>
      <w:szCs w:val="24"/>
      <w:lang w:val="en-AU" w:eastAsia="en-AU" w:bidi="en-AU"/>
    </w:rPr>
  </w:style>
  <w:style w:type="paragraph" w:styleId="ListParagraph">
    <w:name w:val="List Paragraph"/>
    <w:basedOn w:val="Normal"/>
    <w:uiPriority w:val="34"/>
    <w:qFormat/>
    <w:rsid w:val="008B0F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642817">
      <w:bodyDiv w:val="1"/>
      <w:marLeft w:val="0"/>
      <w:marRight w:val="0"/>
      <w:marTop w:val="0"/>
      <w:marBottom w:val="0"/>
      <w:divBdr>
        <w:top w:val="none" w:sz="0" w:space="0" w:color="auto"/>
        <w:left w:val="none" w:sz="0" w:space="0" w:color="auto"/>
        <w:bottom w:val="none" w:sz="0" w:space="0" w:color="auto"/>
        <w:right w:val="none" w:sz="0" w:space="0" w:color="auto"/>
      </w:divBdr>
    </w:div>
    <w:div w:id="806553007">
      <w:bodyDiv w:val="1"/>
      <w:marLeft w:val="0"/>
      <w:marRight w:val="0"/>
      <w:marTop w:val="0"/>
      <w:marBottom w:val="0"/>
      <w:divBdr>
        <w:top w:val="none" w:sz="0" w:space="0" w:color="auto"/>
        <w:left w:val="none" w:sz="0" w:space="0" w:color="auto"/>
        <w:bottom w:val="none" w:sz="0" w:space="0" w:color="auto"/>
        <w:right w:val="none" w:sz="0" w:space="0" w:color="auto"/>
      </w:divBdr>
    </w:div>
    <w:div w:id="869298130">
      <w:bodyDiv w:val="1"/>
      <w:marLeft w:val="0"/>
      <w:marRight w:val="0"/>
      <w:marTop w:val="0"/>
      <w:marBottom w:val="0"/>
      <w:divBdr>
        <w:top w:val="none" w:sz="0" w:space="0" w:color="auto"/>
        <w:left w:val="none" w:sz="0" w:space="0" w:color="auto"/>
        <w:bottom w:val="none" w:sz="0" w:space="0" w:color="auto"/>
        <w:right w:val="none" w:sz="0" w:space="0" w:color="auto"/>
      </w:divBdr>
    </w:div>
    <w:div w:id="1149128750">
      <w:bodyDiv w:val="1"/>
      <w:marLeft w:val="0"/>
      <w:marRight w:val="0"/>
      <w:marTop w:val="0"/>
      <w:marBottom w:val="0"/>
      <w:divBdr>
        <w:top w:val="none" w:sz="0" w:space="0" w:color="auto"/>
        <w:left w:val="none" w:sz="0" w:space="0" w:color="auto"/>
        <w:bottom w:val="none" w:sz="0" w:space="0" w:color="auto"/>
        <w:right w:val="none" w:sz="0" w:space="0" w:color="auto"/>
      </w:divBdr>
    </w:div>
    <w:div w:id="2130583254">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ks.auburn@gmail.com" TargetMode="External"/><Relationship Id="rId5" Type="http://schemas.openxmlformats.org/officeDocument/2006/relationships/hyperlink" Target="mailto:aks.auburn@gmail.com"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ks/Downloads/Bulletproof%20Resume%20Files/Bulletproof%20Files/Windows%20-%20Word/2%20Page%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 Page Resume.dotx</Template>
  <TotalTime>123</TotalTime>
  <Pages>2</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Links>
    <vt:vector size="12" baseType="variant">
      <vt:variant>
        <vt:i4>6750228</vt:i4>
      </vt:variant>
      <vt:variant>
        <vt:i4>3</vt:i4>
      </vt:variant>
      <vt:variant>
        <vt:i4>0</vt:i4>
      </vt:variant>
      <vt:variant>
        <vt:i4>5</vt:i4>
      </vt:variant>
      <vt:variant>
        <vt:lpwstr>mailto:jemma.elliot@gmail.com</vt:lpwstr>
      </vt:variant>
      <vt:variant>
        <vt:lpwstr/>
      </vt:variant>
      <vt:variant>
        <vt:i4>6750228</vt:i4>
      </vt:variant>
      <vt:variant>
        <vt:i4>0</vt:i4>
      </vt:variant>
      <vt:variant>
        <vt:i4>0</vt:i4>
      </vt:variant>
      <vt:variant>
        <vt:i4>5</vt:i4>
      </vt:variant>
      <vt:variant>
        <vt:lpwstr>mailto:jemma.elliot@gmail.com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 Shankarla</dc:creator>
  <cp:keywords/>
  <cp:lastModifiedBy>Aks Shankarla</cp:lastModifiedBy>
  <cp:revision>56</cp:revision>
  <dcterms:created xsi:type="dcterms:W3CDTF">2020-10-17T02:54:00Z</dcterms:created>
  <dcterms:modified xsi:type="dcterms:W3CDTF">2020-11-08T21:41:00Z</dcterms:modified>
</cp:coreProperties>
</file>